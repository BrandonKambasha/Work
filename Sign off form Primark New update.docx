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B95" w:rsidRDefault="00235B95">
      <w:pPr>
        <w:pStyle w:val="Header"/>
        <w:pBdr>
          <w:bottom w:val="single" w:sz="12" w:space="1" w:color="auto"/>
        </w:pBdr>
        <w:tabs>
          <w:tab w:val="clear" w:pos="4153"/>
          <w:tab w:val="clear" w:pos="8306"/>
        </w:tabs>
        <w:rPr>
          <w:rFonts w:ascii="Arial" w:hAnsi="Arial" w:cs="Arial"/>
          <w:lang w:val="en-US"/>
        </w:rPr>
      </w:pPr>
    </w:p>
    <w:p w:rsidR="00235B95" w:rsidRDefault="00235B95">
      <w:pPr>
        <w:pStyle w:val="Heading1"/>
        <w:rPr>
          <w:rFonts w:ascii="Arial" w:hAnsi="Arial" w:cs="Arial"/>
          <w:b w:val="0"/>
          <w:bCs w:val="0"/>
          <w:color w:val="auto"/>
          <w:lang w:val="en-US"/>
        </w:rPr>
      </w:pPr>
    </w:p>
    <w:p w:rsidR="00235B95" w:rsidRPr="007451A5" w:rsidRDefault="00235B95" w:rsidP="000C7458">
      <w:pPr>
        <w:rPr>
          <w:rFonts w:ascii="Helvetica" w:hAnsi="Helvetica" w:cs="Helvetica"/>
          <w:b/>
          <w:bCs/>
        </w:rPr>
      </w:pPr>
      <w:r w:rsidRPr="007451A5">
        <w:rPr>
          <w:rFonts w:ascii="Helvetica" w:hAnsi="Helvetica" w:cs="Helvetica"/>
          <w:b/>
          <w:bCs/>
          <w:shd w:val="clear" w:color="auto" w:fill="D6E3BC" w:themeFill="accent3" w:themeFillTint="66"/>
        </w:rPr>
        <w:t>Site Information</w:t>
      </w:r>
      <w:r w:rsidRPr="007451A5">
        <w:rPr>
          <w:rFonts w:ascii="Helvetica" w:hAnsi="Helvetica" w:cs="Helvetica"/>
          <w:b/>
          <w:bCs/>
        </w:rPr>
        <w:tab/>
      </w:r>
    </w:p>
    <w:p w:rsidR="00235B95" w:rsidRDefault="00235B95">
      <w:pPr>
        <w:pStyle w:val="Half"/>
        <w:rPr>
          <w:lang w:val="en-US"/>
        </w:rPr>
      </w:pPr>
    </w:p>
    <w:tbl>
      <w:tblPr>
        <w:tblW w:w="9503" w:type="dxa"/>
        <w:tblInd w:w="-51" w:type="dxa"/>
        <w:tblLook w:val="0000" w:firstRow="0" w:lastRow="0" w:firstColumn="0" w:lastColumn="0" w:noHBand="0" w:noVBand="0"/>
      </w:tblPr>
      <w:tblGrid>
        <w:gridCol w:w="2492"/>
        <w:gridCol w:w="4517"/>
        <w:gridCol w:w="2494"/>
      </w:tblGrid>
      <w:tr w:rsidR="009625A4" w:rsidTr="00652EC4">
        <w:trPr>
          <w:gridAfter w:val="1"/>
          <w:wAfter w:w="2494" w:type="dxa"/>
          <w:trHeight w:val="259"/>
        </w:trPr>
        <w:tc>
          <w:tcPr>
            <w:tcW w:w="249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625A4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Site ID: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5A4" w:rsidRDefault="009625A4" w:rsidP="00A66301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>
                <w:ffData>
                  <w:name w:val="CompanyName"/>
                  <w:enabled/>
                  <w:calcOnExit w:val="0"/>
                  <w:statusText w:type="text" w:val="Enter Company name"/>
                  <w:textInput/>
                </w:ffData>
              </w:fldChar>
            </w:r>
            <w:bookmarkStart w:id="0" w:name="CompanyName"/>
            <w:r>
              <w:rPr>
                <w:rFonts w:ascii="Arial" w:hAnsi="Arial" w:cs="Arial"/>
                <w:b/>
                <w:bCs/>
                <w:lang w:val="en-US"/>
              </w:rPr>
              <w:instrText xml:space="preserve"> FORMTEXT </w:instrText>
            </w:r>
            <w:r w:rsidR="00ED6399">
              <w:rPr>
                <w:rFonts w:ascii="Arial" w:hAnsi="Arial" w:cs="Arial"/>
                <w:b/>
                <w:bCs/>
                <w:lang w:val="en-US"/>
              </w:rPr>
            </w:r>
            <w:r w:rsidR="00ED6399"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  <w:bookmarkEnd w:id="0"/>
          </w:p>
        </w:tc>
      </w:tr>
      <w:tr w:rsidR="009625A4" w:rsidTr="00652EC4">
        <w:trPr>
          <w:cantSplit/>
          <w:trHeight w:val="259"/>
        </w:trPr>
        <w:tc>
          <w:tcPr>
            <w:tcW w:w="249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625A4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Address:</w:t>
            </w:r>
          </w:p>
        </w:tc>
        <w:tc>
          <w:tcPr>
            <w:tcW w:w="45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25A4" w:rsidRPr="000405BC" w:rsidRDefault="009625A4" w:rsidP="000405BC">
            <w:pPr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94" w:type="dxa"/>
            <w:tcBorders>
              <w:left w:val="single" w:sz="4" w:space="0" w:color="auto"/>
            </w:tcBorders>
          </w:tcPr>
          <w:p w:rsidR="009625A4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9625A4" w:rsidTr="00652EC4">
        <w:trPr>
          <w:cantSplit/>
          <w:trHeight w:val="259"/>
        </w:trPr>
        <w:tc>
          <w:tcPr>
            <w:tcW w:w="249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625A4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25A4" w:rsidRDefault="009625A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4" w:type="dxa"/>
            <w:tcBorders>
              <w:left w:val="single" w:sz="4" w:space="0" w:color="auto"/>
            </w:tcBorders>
          </w:tcPr>
          <w:p w:rsidR="009625A4" w:rsidRDefault="009625A4">
            <w:pPr>
              <w:jc w:val="right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9625A4" w:rsidTr="00652EC4">
        <w:trPr>
          <w:cantSplit/>
          <w:trHeight w:val="277"/>
        </w:trPr>
        <w:tc>
          <w:tcPr>
            <w:tcW w:w="249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625A4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25A4" w:rsidRDefault="009625A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4" w:type="dxa"/>
            <w:tcBorders>
              <w:left w:val="single" w:sz="4" w:space="0" w:color="auto"/>
            </w:tcBorders>
          </w:tcPr>
          <w:p w:rsidR="009625A4" w:rsidRDefault="009625A4">
            <w:pPr>
              <w:jc w:val="right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9625A4" w:rsidTr="00652EC4">
        <w:trPr>
          <w:cantSplit/>
          <w:trHeight w:val="259"/>
        </w:trPr>
        <w:tc>
          <w:tcPr>
            <w:tcW w:w="249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625A4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25A4" w:rsidRDefault="009625A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4" w:type="dxa"/>
            <w:tcBorders>
              <w:left w:val="single" w:sz="4" w:space="0" w:color="auto"/>
            </w:tcBorders>
          </w:tcPr>
          <w:p w:rsidR="009625A4" w:rsidRDefault="009625A4">
            <w:pPr>
              <w:jc w:val="right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9625A4" w:rsidTr="00652EC4">
        <w:trPr>
          <w:cantSplit/>
          <w:trHeight w:val="80"/>
        </w:trPr>
        <w:tc>
          <w:tcPr>
            <w:tcW w:w="249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625A4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5A4" w:rsidRDefault="009625A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94" w:type="dxa"/>
            <w:tcBorders>
              <w:left w:val="single" w:sz="4" w:space="0" w:color="auto"/>
            </w:tcBorders>
          </w:tcPr>
          <w:p w:rsidR="009625A4" w:rsidRDefault="009625A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235B95" w:rsidTr="00652EC4">
        <w:trPr>
          <w:gridAfter w:val="1"/>
          <w:wAfter w:w="2494" w:type="dxa"/>
          <w:cantSplit/>
          <w:trHeight w:val="69"/>
        </w:trPr>
        <w:tc>
          <w:tcPr>
            <w:tcW w:w="2492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235B95" w:rsidRDefault="009625A4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Store Champion</w:t>
            </w:r>
            <w:r w:rsidR="00235B95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B95" w:rsidRDefault="005E3A7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:rsidR="00235B95" w:rsidRDefault="00235B95">
      <w:pPr>
        <w:pStyle w:val="Half"/>
        <w:rPr>
          <w:lang w:val="en-US"/>
        </w:rPr>
      </w:pPr>
    </w:p>
    <w:p w:rsidR="00235B95" w:rsidRDefault="00235B95">
      <w:pPr>
        <w:pStyle w:val="Half"/>
        <w:rPr>
          <w:lang w:val="en-US"/>
        </w:rPr>
      </w:pPr>
    </w:p>
    <w:p w:rsidR="00235B95" w:rsidRPr="00891953" w:rsidRDefault="00235B95" w:rsidP="00891953">
      <w:pPr>
        <w:rPr>
          <w:rFonts w:ascii="Helvetica" w:hAnsi="Helvetica" w:cs="Helvetica"/>
          <w:b/>
          <w:bCs/>
          <w:u w:val="single"/>
        </w:rPr>
      </w:pPr>
      <w:r w:rsidRPr="00891953">
        <w:rPr>
          <w:rFonts w:ascii="Helvetica" w:hAnsi="Helvetica" w:cs="Helvetica"/>
          <w:b/>
          <w:bCs/>
          <w:u w:val="single"/>
        </w:rPr>
        <w:t>Engineer on site</w:t>
      </w:r>
    </w:p>
    <w:p w:rsidR="00235B95" w:rsidRDefault="00235B95">
      <w:pPr>
        <w:pStyle w:val="Half"/>
        <w:rPr>
          <w:lang w:val="en-US"/>
        </w:rPr>
      </w:pPr>
    </w:p>
    <w:tbl>
      <w:tblPr>
        <w:tblW w:w="9855" w:type="dxa"/>
        <w:tblInd w:w="-51" w:type="dxa"/>
        <w:tblLook w:val="0000" w:firstRow="0" w:lastRow="0" w:firstColumn="0" w:lastColumn="0" w:noHBand="0" w:noVBand="0"/>
      </w:tblPr>
      <w:tblGrid>
        <w:gridCol w:w="1755"/>
        <w:gridCol w:w="3173"/>
        <w:gridCol w:w="1754"/>
        <w:gridCol w:w="3173"/>
      </w:tblGrid>
      <w:tr w:rsidR="00235B95">
        <w:trPr>
          <w:cantSplit/>
        </w:trPr>
        <w:tc>
          <w:tcPr>
            <w:tcW w:w="17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lang w:val="nl-NL"/>
              </w:rPr>
              <w:t>Conta</w:t>
            </w:r>
            <w:r w:rsidR="0020030A">
              <w:rPr>
                <w:rFonts w:ascii="Arial" w:hAnsi="Arial" w:cs="Arial"/>
                <w:b/>
                <w:bCs/>
                <w:lang w:val="nl-NL"/>
              </w:rPr>
              <w:t>c</w:t>
            </w:r>
            <w:r>
              <w:rPr>
                <w:rFonts w:ascii="Arial" w:hAnsi="Arial" w:cs="Arial"/>
                <w:b/>
                <w:bCs/>
                <w:lang w:val="nl-NL"/>
              </w:rPr>
              <w:t>t: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B95" w:rsidRDefault="00235B95" w:rsidP="00D4292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:rsidR="00235B95" w:rsidRDefault="009625A4" w:rsidP="006C3AC8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Start Date</w:t>
            </w:r>
            <w:r w:rsidR="006C3AC8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</w:tc>
      </w:tr>
      <w:tr w:rsidR="000405BC" w:rsidTr="00712288">
        <w:trPr>
          <w:cantSplit/>
          <w:trHeight w:val="272"/>
        </w:trPr>
        <w:tc>
          <w:tcPr>
            <w:tcW w:w="1755" w:type="dxa"/>
            <w:tcBorders>
              <w:right w:val="single" w:sz="4" w:space="0" w:color="auto"/>
            </w:tcBorders>
            <w:vAlign w:val="center"/>
          </w:tcPr>
          <w:p w:rsidR="000405BC" w:rsidRDefault="009625A4" w:rsidP="000405B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Mobile</w:t>
            </w:r>
            <w:r w:rsidR="000405BC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BC" w:rsidRDefault="000405BC" w:rsidP="000405B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:rsidR="000405BC" w:rsidRDefault="009625A4" w:rsidP="000405B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End</w:t>
            </w:r>
            <w:r w:rsidR="000405BC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>D</w:t>
            </w:r>
            <w:r w:rsidR="000405BC">
              <w:rPr>
                <w:rFonts w:ascii="Arial" w:hAnsi="Arial" w:cs="Arial"/>
                <w:b/>
                <w:bCs/>
                <w:lang w:val="en-US"/>
              </w:rPr>
              <w:t>ate: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5BC" w:rsidRDefault="000405BC" w:rsidP="000405B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</w:tc>
      </w:tr>
      <w:tr w:rsidR="009625A4">
        <w:trPr>
          <w:gridAfter w:val="2"/>
          <w:wAfter w:w="4927" w:type="dxa"/>
        </w:trPr>
        <w:tc>
          <w:tcPr>
            <w:tcW w:w="1755" w:type="dxa"/>
          </w:tcPr>
          <w:p w:rsidR="009625A4" w:rsidRDefault="009625A4" w:rsidP="000405B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173" w:type="dxa"/>
            <w:tcBorders>
              <w:top w:val="single" w:sz="4" w:space="0" w:color="auto"/>
            </w:tcBorders>
          </w:tcPr>
          <w:p w:rsidR="009625A4" w:rsidRDefault="009625A4" w:rsidP="000405B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</w:tc>
      </w:tr>
    </w:tbl>
    <w:p w:rsidR="00235B95" w:rsidRPr="00C80A2E" w:rsidRDefault="00235B95" w:rsidP="007451A5">
      <w:pPr>
        <w:rPr>
          <w:rFonts w:ascii="Helvetica" w:hAnsi="Helvetica" w:cs="Helvetica"/>
          <w:b/>
          <w:bCs/>
          <w:u w:val="single"/>
        </w:rPr>
      </w:pPr>
      <w:r w:rsidRPr="00C80A2E">
        <w:rPr>
          <w:rFonts w:ascii="Helvetica" w:hAnsi="Helvetica" w:cs="Helvetica"/>
          <w:b/>
          <w:bCs/>
          <w:u w:val="single"/>
        </w:rPr>
        <w:t xml:space="preserve">Work Detail </w:t>
      </w:r>
    </w:p>
    <w:p w:rsidR="00235B95" w:rsidRPr="007451A5" w:rsidRDefault="00235B95" w:rsidP="007451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9"/>
      </w:tblGrid>
      <w:tr w:rsidR="00235B95">
        <w:trPr>
          <w:trHeight w:val="1046"/>
        </w:trPr>
        <w:tc>
          <w:tcPr>
            <w:tcW w:w="9855" w:type="dxa"/>
            <w:tcBorders>
              <w:bottom w:val="single" w:sz="4" w:space="0" w:color="auto"/>
            </w:tcBorders>
          </w:tcPr>
          <w:p w:rsidR="000405BC" w:rsidRPr="00C90094" w:rsidRDefault="000405B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i/>
                <w:iCs/>
                <w:lang w:val="en-US"/>
              </w:rPr>
            </w:pPr>
          </w:p>
          <w:p w:rsidR="009D1249" w:rsidRDefault="009625A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new Machines installed………………..</w:t>
            </w: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new Monitors installed…………………</w:t>
            </w:r>
          </w:p>
          <w:p w:rsidR="009625A4" w:rsidRDefault="009625A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9625A4" w:rsidRDefault="009625A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new machines not Installed……………</w:t>
            </w: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new Monitors not installed…………….</w:t>
            </w:r>
          </w:p>
          <w:p w:rsidR="009625A4" w:rsidRDefault="009625A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9625A4" w:rsidRDefault="009625A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Legacy machines to pick up…………..</w:t>
            </w: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Legacy Monitors to pick up……………...</w:t>
            </w:r>
          </w:p>
          <w:p w:rsidR="00EA5FF4" w:rsidRDefault="00EA5FF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EA5FF4" w:rsidRDefault="00EA5FF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new machines to be picked up………</w:t>
            </w:r>
            <w:r w:rsidR="00F22BE1">
              <w:rPr>
                <w:rFonts w:ascii="Arial" w:hAnsi="Arial" w:cs="Arial"/>
                <w:lang w:val="en-US"/>
              </w:rPr>
              <w:t>…..</w:t>
            </w: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 of new monitors to pick up……………………</w:t>
            </w:r>
          </w:p>
          <w:p w:rsidR="00F22BE1" w:rsidRDefault="00F22BE1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9625A4" w:rsidRDefault="009625A4" w:rsidP="00A6630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</w:tc>
      </w:tr>
    </w:tbl>
    <w:p w:rsidR="00235B95" w:rsidRDefault="00235B95">
      <w:pPr>
        <w:pStyle w:val="Half"/>
        <w:rPr>
          <w:lang w:val="en-US"/>
        </w:rPr>
      </w:pPr>
    </w:p>
    <w:p w:rsidR="00235B95" w:rsidRPr="00891953" w:rsidRDefault="00235B95" w:rsidP="007451A5">
      <w:pPr>
        <w:rPr>
          <w:rFonts w:ascii="Helvetica" w:hAnsi="Helvetica" w:cs="Helvetica"/>
          <w:b/>
          <w:bCs/>
          <w:u w:val="single"/>
        </w:rPr>
      </w:pPr>
      <w:r w:rsidRPr="00891953">
        <w:rPr>
          <w:rFonts w:ascii="Helvetica" w:hAnsi="Helvetica" w:cs="Helvetica"/>
          <w:b/>
          <w:bCs/>
          <w:u w:val="single"/>
        </w:rPr>
        <w:t>Outstanding Issues</w:t>
      </w:r>
    </w:p>
    <w:p w:rsidR="00235B95" w:rsidRDefault="00235B95">
      <w:pPr>
        <w:pStyle w:val="Half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9"/>
      </w:tblGrid>
      <w:tr w:rsidR="00235B95">
        <w:trPr>
          <w:trHeight w:val="1400"/>
        </w:trPr>
        <w:tc>
          <w:tcPr>
            <w:tcW w:w="9855" w:type="dxa"/>
            <w:tcBorders>
              <w:bottom w:val="single" w:sz="4" w:space="0" w:color="auto"/>
            </w:tcBorders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0405BC" w:rsidRDefault="000405B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:rsidR="00235B95" w:rsidRDefault="00235B95">
      <w:pPr>
        <w:pStyle w:val="Half"/>
        <w:rPr>
          <w:lang w:val="en-US"/>
        </w:rPr>
      </w:pPr>
    </w:p>
    <w:p w:rsidR="00235B95" w:rsidRPr="00891953" w:rsidRDefault="00235B95" w:rsidP="007451A5">
      <w:pPr>
        <w:rPr>
          <w:rFonts w:ascii="Helvetica" w:hAnsi="Helvetica" w:cs="Helvetica"/>
          <w:b/>
          <w:bCs/>
          <w:u w:val="single"/>
        </w:rPr>
      </w:pPr>
      <w:r w:rsidRPr="00891953">
        <w:rPr>
          <w:rFonts w:ascii="Helvetica" w:hAnsi="Helvetica" w:cs="Helvetica"/>
          <w:b/>
          <w:bCs/>
          <w:u w:val="single"/>
        </w:rPr>
        <w:t>Customer Remarks</w:t>
      </w:r>
    </w:p>
    <w:p w:rsidR="00235B95" w:rsidRDefault="00235B95">
      <w:pPr>
        <w:pStyle w:val="Half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9"/>
      </w:tblGrid>
      <w:tr w:rsidR="00235B95">
        <w:trPr>
          <w:trHeight w:val="1605"/>
        </w:trPr>
        <w:tc>
          <w:tcPr>
            <w:tcW w:w="9855" w:type="dxa"/>
            <w:tcBorders>
              <w:bottom w:val="single" w:sz="4" w:space="0" w:color="auto"/>
            </w:tcBorders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  <w:p w:rsidR="00441C2A" w:rsidRDefault="00441C2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lang w:val="en-US"/>
              </w:rPr>
            </w:pPr>
          </w:p>
        </w:tc>
      </w:tr>
    </w:tbl>
    <w:p w:rsidR="00235B95" w:rsidRDefault="00235B95">
      <w:pPr>
        <w:pStyle w:val="Half"/>
        <w:rPr>
          <w:rFonts w:ascii="Helvetica" w:hAnsi="Helvetica"/>
          <w:color w:val="000080"/>
          <w:lang w:val="en-US"/>
        </w:rPr>
      </w:pPr>
    </w:p>
    <w:p w:rsidR="00235B95" w:rsidRDefault="00235B95">
      <w:pPr>
        <w:pStyle w:val="Foo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indicate your overall satisfaction with the work by ticking the appropriate box. Dell will contact you if you indicate you are dissatisfied with the service.</w:t>
      </w:r>
    </w:p>
    <w:p w:rsidR="00235B95" w:rsidRDefault="00A31D0B">
      <w:pPr>
        <w:pStyle w:val="Footer"/>
        <w:rPr>
          <w:sz w:val="24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596F6F" wp14:editId="100121FC">
                <wp:simplePos x="0" y="0"/>
                <wp:positionH relativeFrom="column">
                  <wp:posOffset>4817745</wp:posOffset>
                </wp:positionH>
                <wp:positionV relativeFrom="paragraph">
                  <wp:posOffset>149225</wp:posOffset>
                </wp:positionV>
                <wp:extent cx="342900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B95" w:rsidRDefault="00235B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96F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9.35pt;margin-top:11.75pt;width:27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">
                <v:textbox>
                  <w:txbxContent>
                    <w:p w:rsidR="00235B95" w:rsidRDefault="00235B95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596F70" wp14:editId="3C4DC0F0">
                <wp:simplePos x="0" y="0"/>
                <wp:positionH relativeFrom="column">
                  <wp:posOffset>2188845</wp:posOffset>
                </wp:positionH>
                <wp:positionV relativeFrom="paragraph">
                  <wp:posOffset>149225</wp:posOffset>
                </wp:positionV>
                <wp:extent cx="3429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B95" w:rsidRDefault="00235B95" w:rsidP="00220A62">
                            <w:pPr>
                              <w:pStyle w:val="Header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96F70" id="Text Box 2" o:spid="_x0000_s1027" type="#_x0000_t202" style="position:absolute;margin-left:172.35pt;margin-top:11.75pt;width:2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">
                <v:textbox>
                  <w:txbxContent>
                    <w:p w:rsidR="00235B95" w:rsidRDefault="00235B95" w:rsidP="00220A62">
                      <w:pPr>
                        <w:pStyle w:val="Header"/>
                        <w:numPr>
                          <w:ilvl w:val="0"/>
                          <w:numId w:val="3"/>
                        </w:numPr>
                        <w:tabs>
                          <w:tab w:val="clear" w:pos="4153"/>
                          <w:tab w:val="clear" w:pos="8306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235B95">
        <w:rPr>
          <w:sz w:val="52"/>
          <w:lang w:val="en-US"/>
        </w:rPr>
        <w:t xml:space="preserve">      </w:t>
      </w:r>
    </w:p>
    <w:p w:rsidR="00235B95" w:rsidRDefault="00235B95">
      <w:pPr>
        <w:pStyle w:val="Footer"/>
        <w:jc w:val="center"/>
        <w:rPr>
          <w:rFonts w:ascii="Arial" w:hAnsi="Arial" w:cs="Arial"/>
          <w:b/>
          <w:bCs/>
          <w:sz w:val="48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Satisfied</w:t>
      </w:r>
      <w:r>
        <w:rPr>
          <w:rFonts w:ascii="Arial" w:hAnsi="Arial" w:cs="Arial"/>
          <w:b/>
          <w:bCs/>
          <w:sz w:val="52"/>
          <w:lang w:val="en-US"/>
        </w:rPr>
        <w:t xml:space="preserve">                   </w:t>
      </w:r>
      <w:r>
        <w:rPr>
          <w:rFonts w:ascii="Arial" w:hAnsi="Arial" w:cs="Arial"/>
          <w:b/>
          <w:bCs/>
          <w:sz w:val="48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lang w:val="en-US"/>
        </w:rPr>
        <w:t>Dissatisfied</w:t>
      </w:r>
    </w:p>
    <w:p w:rsidR="00235B95" w:rsidRDefault="00235B95">
      <w:pPr>
        <w:rPr>
          <w:rFonts w:ascii="Helvetica" w:hAnsi="Helvetica" w:cs="Arial"/>
          <w:b/>
          <w:bCs/>
          <w:color w:val="000080"/>
          <w:shd w:val="clear" w:color="auto" w:fill="999999"/>
          <w:lang w:val="en-US"/>
        </w:rPr>
      </w:pPr>
    </w:p>
    <w:p w:rsidR="00235B95" w:rsidRDefault="00235B95">
      <w:pPr>
        <w:rPr>
          <w:rFonts w:ascii="Arial" w:hAnsi="Arial" w:cs="Arial"/>
          <w:sz w:val="16"/>
          <w:lang w:val="en-US"/>
        </w:rPr>
      </w:pPr>
      <w:r w:rsidRPr="00891953">
        <w:rPr>
          <w:rFonts w:ascii="Helvetica" w:hAnsi="Helvetica" w:cs="Helvetica"/>
          <w:b/>
          <w:bCs/>
        </w:rPr>
        <w:t>CUSTOMER SIGN-OFF</w:t>
      </w:r>
      <w:r>
        <w:rPr>
          <w:rFonts w:ascii="Arial" w:hAnsi="Arial" w:cs="Arial"/>
          <w:lang w:val="en-US"/>
        </w:rPr>
        <w:t xml:space="preserve"> </w:t>
      </w:r>
      <w:r w:rsidR="0098749B">
        <w:rPr>
          <w:rFonts w:ascii="Arial" w:hAnsi="Arial" w:cs="Arial"/>
          <w:lang w:val="en-US"/>
        </w:rPr>
        <w:t xml:space="preserve">- </w:t>
      </w:r>
      <w:r w:rsidRPr="006C3AC8">
        <w:rPr>
          <w:rFonts w:ascii="Arial" w:hAnsi="Arial" w:cs="Arial"/>
          <w:sz w:val="14"/>
          <w:szCs w:val="14"/>
          <w:lang w:val="en-US"/>
        </w:rPr>
        <w:t>The above listed products/services have been completed to my satisfaction (exceptions listed under remarks)</w:t>
      </w:r>
    </w:p>
    <w:p w:rsidR="00235B95" w:rsidRDefault="00235B95">
      <w:pPr>
        <w:pStyle w:val="Half"/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37"/>
        <w:gridCol w:w="3087"/>
        <w:gridCol w:w="1723"/>
        <w:gridCol w:w="3087"/>
      </w:tblGrid>
      <w:tr w:rsidR="00235B95">
        <w:tc>
          <w:tcPr>
            <w:tcW w:w="1756" w:type="dxa"/>
            <w:tcBorders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 (Print):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235B95">
        <w:tc>
          <w:tcPr>
            <w:tcW w:w="1756" w:type="dxa"/>
            <w:tcBorders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Position: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Sign: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35B95" w:rsidRDefault="00235B95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9D1249" w:rsidRDefault="009D1249">
      <w:pPr>
        <w:pStyle w:val="Footer"/>
        <w:rPr>
          <w:lang w:val="en-US"/>
        </w:rPr>
      </w:pPr>
    </w:p>
    <w:p w:rsidR="009D1249" w:rsidRPr="009D1249" w:rsidRDefault="009D1249" w:rsidP="009D1249">
      <w:pPr>
        <w:rPr>
          <w:lang w:val="en-US"/>
        </w:rPr>
      </w:pPr>
    </w:p>
    <w:p w:rsidR="009D1249" w:rsidRPr="009D1249" w:rsidRDefault="009D1249" w:rsidP="009D1249">
      <w:pPr>
        <w:rPr>
          <w:lang w:val="en-US"/>
        </w:rPr>
      </w:pPr>
    </w:p>
    <w:p w:rsidR="00235B95" w:rsidRPr="009D1249" w:rsidRDefault="00235B95" w:rsidP="009D1249">
      <w:pPr>
        <w:rPr>
          <w:lang w:val="en-US"/>
        </w:rPr>
      </w:pPr>
    </w:p>
    <w:sectPr w:rsidR="00235B95" w:rsidRPr="009D1249" w:rsidSect="005C3170">
      <w:headerReference w:type="default" r:id="rId11"/>
      <w:pgSz w:w="11907" w:h="16840" w:code="9"/>
      <w:pgMar w:top="1701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399" w:rsidRDefault="00ED6399">
      <w:r>
        <w:separator/>
      </w:r>
    </w:p>
  </w:endnote>
  <w:endnote w:type="continuationSeparator" w:id="0">
    <w:p w:rsidR="00ED6399" w:rsidRDefault="00ED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399" w:rsidRDefault="00ED6399">
      <w:r>
        <w:separator/>
      </w:r>
    </w:p>
  </w:footnote>
  <w:footnote w:type="continuationSeparator" w:id="0">
    <w:p w:rsidR="00ED6399" w:rsidRDefault="00ED6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5A4" w:rsidRDefault="009625A4">
    <w:pPr>
      <w:pStyle w:val="Header"/>
      <w:tabs>
        <w:tab w:val="clear" w:pos="8306"/>
        <w:tab w:val="right" w:pos="9639"/>
      </w:tabs>
      <w:rPr>
        <w:noProof/>
        <w:lang w:eastAsia="en-GB"/>
      </w:rPr>
    </w:pPr>
    <w:r>
      <w:rPr>
        <w:noProof/>
      </w:rPr>
      <w:drawing>
        <wp:inline distT="0" distB="0" distL="0" distR="0" wp14:anchorId="7C89009F" wp14:editId="2EE9DC35">
          <wp:extent cx="3267710" cy="453224"/>
          <wp:effectExtent l="0" t="0" r="0" b="4445"/>
          <wp:docPr id="4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6656" cy="455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5B95" w:rsidRDefault="00235B95">
    <w:pPr>
      <w:pStyle w:val="Header"/>
      <w:tabs>
        <w:tab w:val="clear" w:pos="8306"/>
        <w:tab w:val="right" w:pos="9639"/>
      </w:tabs>
    </w:pPr>
    <w:r>
      <w:tab/>
    </w:r>
    <w:r>
      <w:tab/>
    </w:r>
    <w:r w:rsidR="009625A4">
      <w:rPr>
        <w:rFonts w:ascii="Arial" w:hAnsi="Arial"/>
        <w:b/>
        <w:sz w:val="32"/>
      </w:rPr>
      <w:t>Day 2</w:t>
    </w:r>
    <w:r>
      <w:rPr>
        <w:rFonts w:ascii="Arial" w:hAnsi="Arial"/>
        <w:b/>
        <w:sz w:val="32"/>
      </w:rPr>
      <w:t xml:space="preserve"> </w:t>
    </w:r>
    <w:r w:rsidR="009625A4">
      <w:rPr>
        <w:rFonts w:ascii="Arial" w:hAnsi="Arial"/>
        <w:b/>
        <w:sz w:val="32"/>
      </w:rPr>
      <w:t>Completion</w:t>
    </w:r>
    <w:r>
      <w:rPr>
        <w:rFonts w:ascii="Arial" w:hAnsi="Arial"/>
        <w:b/>
        <w:sz w:val="32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3487"/>
    <w:multiLevelType w:val="multilevel"/>
    <w:tmpl w:val="BDB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13ADA"/>
    <w:multiLevelType w:val="hybridMultilevel"/>
    <w:tmpl w:val="008068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1768A"/>
    <w:multiLevelType w:val="hybridMultilevel"/>
    <w:tmpl w:val="A2DECE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479816">
    <w:abstractNumId w:val="0"/>
  </w:num>
  <w:num w:numId="2" w16cid:durableId="554513688">
    <w:abstractNumId w:val="2"/>
  </w:num>
  <w:num w:numId="3" w16cid:durableId="21058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AC8"/>
    <w:rsid w:val="0002121C"/>
    <w:rsid w:val="000405BC"/>
    <w:rsid w:val="00070C0C"/>
    <w:rsid w:val="000A2B7B"/>
    <w:rsid w:val="000B37AF"/>
    <w:rsid w:val="000C7458"/>
    <w:rsid w:val="000E6836"/>
    <w:rsid w:val="0010168B"/>
    <w:rsid w:val="001175B7"/>
    <w:rsid w:val="001269F8"/>
    <w:rsid w:val="001429D9"/>
    <w:rsid w:val="00165676"/>
    <w:rsid w:val="0017601D"/>
    <w:rsid w:val="001970C4"/>
    <w:rsid w:val="001D0543"/>
    <w:rsid w:val="001D4E9B"/>
    <w:rsid w:val="0020030A"/>
    <w:rsid w:val="0021279B"/>
    <w:rsid w:val="00220A62"/>
    <w:rsid w:val="00235B95"/>
    <w:rsid w:val="0024152B"/>
    <w:rsid w:val="00277074"/>
    <w:rsid w:val="00277672"/>
    <w:rsid w:val="00282EAA"/>
    <w:rsid w:val="00296704"/>
    <w:rsid w:val="002A19CE"/>
    <w:rsid w:val="002F36CD"/>
    <w:rsid w:val="00325E99"/>
    <w:rsid w:val="003A49C5"/>
    <w:rsid w:val="003C4503"/>
    <w:rsid w:val="003D4FCF"/>
    <w:rsid w:val="003F1B9B"/>
    <w:rsid w:val="00441C2A"/>
    <w:rsid w:val="00454CFB"/>
    <w:rsid w:val="004A28A3"/>
    <w:rsid w:val="004B0D6D"/>
    <w:rsid w:val="004B390D"/>
    <w:rsid w:val="004B5BE3"/>
    <w:rsid w:val="0050731F"/>
    <w:rsid w:val="005225CE"/>
    <w:rsid w:val="005C3170"/>
    <w:rsid w:val="005E3A7E"/>
    <w:rsid w:val="005F1211"/>
    <w:rsid w:val="00633AC0"/>
    <w:rsid w:val="0064109D"/>
    <w:rsid w:val="00652EC4"/>
    <w:rsid w:val="00667739"/>
    <w:rsid w:val="006749B2"/>
    <w:rsid w:val="006C3AC8"/>
    <w:rsid w:val="00712288"/>
    <w:rsid w:val="007451A5"/>
    <w:rsid w:val="00760E7A"/>
    <w:rsid w:val="007643CE"/>
    <w:rsid w:val="007C4016"/>
    <w:rsid w:val="007F5142"/>
    <w:rsid w:val="00891953"/>
    <w:rsid w:val="0089703E"/>
    <w:rsid w:val="008A2CCA"/>
    <w:rsid w:val="008A75A8"/>
    <w:rsid w:val="008E116D"/>
    <w:rsid w:val="00905BF3"/>
    <w:rsid w:val="00954BBE"/>
    <w:rsid w:val="009624C1"/>
    <w:rsid w:val="009625A4"/>
    <w:rsid w:val="0098749B"/>
    <w:rsid w:val="009D1249"/>
    <w:rsid w:val="009F0469"/>
    <w:rsid w:val="009F5598"/>
    <w:rsid w:val="00A25301"/>
    <w:rsid w:val="00A31D0B"/>
    <w:rsid w:val="00A345AA"/>
    <w:rsid w:val="00A411D1"/>
    <w:rsid w:val="00A60984"/>
    <w:rsid w:val="00A617F1"/>
    <w:rsid w:val="00A66301"/>
    <w:rsid w:val="00A81628"/>
    <w:rsid w:val="00AA490E"/>
    <w:rsid w:val="00AE2742"/>
    <w:rsid w:val="00B4678A"/>
    <w:rsid w:val="00B92EC2"/>
    <w:rsid w:val="00C0624A"/>
    <w:rsid w:val="00C0699B"/>
    <w:rsid w:val="00C34165"/>
    <w:rsid w:val="00C40F46"/>
    <w:rsid w:val="00C80A2E"/>
    <w:rsid w:val="00C90094"/>
    <w:rsid w:val="00CE51B8"/>
    <w:rsid w:val="00CE7610"/>
    <w:rsid w:val="00CF1486"/>
    <w:rsid w:val="00D34456"/>
    <w:rsid w:val="00D4292C"/>
    <w:rsid w:val="00DB0AE0"/>
    <w:rsid w:val="00DC5021"/>
    <w:rsid w:val="00DF07DD"/>
    <w:rsid w:val="00DF7571"/>
    <w:rsid w:val="00E00AF0"/>
    <w:rsid w:val="00E23901"/>
    <w:rsid w:val="00E32754"/>
    <w:rsid w:val="00E44D9E"/>
    <w:rsid w:val="00EA5AA5"/>
    <w:rsid w:val="00EA5FF4"/>
    <w:rsid w:val="00EB0797"/>
    <w:rsid w:val="00ED4B6B"/>
    <w:rsid w:val="00ED6399"/>
    <w:rsid w:val="00EF5F14"/>
    <w:rsid w:val="00F149B4"/>
    <w:rsid w:val="00F22BE1"/>
    <w:rsid w:val="00F33CF9"/>
    <w:rsid w:val="00FB3904"/>
    <w:rsid w:val="00FC5649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96EFB"/>
  <w15:docId w15:val="{FE391EA4-BB89-402E-AEA8-C558071B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170"/>
    <w:rPr>
      <w:lang w:eastAsia="en-US"/>
    </w:rPr>
  </w:style>
  <w:style w:type="paragraph" w:styleId="Heading1">
    <w:name w:val="heading 1"/>
    <w:basedOn w:val="Normal"/>
    <w:next w:val="Normal"/>
    <w:qFormat/>
    <w:rsid w:val="005C3170"/>
    <w:pPr>
      <w:keepNext/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qFormat/>
    <w:rsid w:val="005C3170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C3170"/>
    <w:pPr>
      <w:keepNext/>
      <w:outlineLvl w:val="2"/>
    </w:pPr>
    <w:rPr>
      <w:rFonts w:ascii="Helvetica" w:hAnsi="Helvetica" w:cs="Arial"/>
      <w:b/>
      <w:bCs/>
      <w:color w:val="000080"/>
      <w:shd w:val="clear" w:color="auto" w:fill="99999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317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C3170"/>
    <w:pPr>
      <w:tabs>
        <w:tab w:val="center" w:pos="4153"/>
        <w:tab w:val="right" w:pos="8306"/>
      </w:tabs>
    </w:pPr>
  </w:style>
  <w:style w:type="paragraph" w:customStyle="1" w:styleId="Half">
    <w:name w:val="Half"/>
    <w:basedOn w:val="Normal"/>
    <w:rsid w:val="005C3170"/>
    <w:pPr>
      <w:spacing w:line="12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unhideWhenUsed/>
    <w:rsid w:val="00A25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2530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Kathy_James\Application%20Data\Microsoft\Templates\Call%20report_In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22CDE12F9134B90D650FE5A0C884E" ma:contentTypeVersion="13" ma:contentTypeDescription="Create a new document." ma:contentTypeScope="" ma:versionID="aaeb75a165bb205be502ef33211e38d8">
  <xsd:schema xmlns:xsd="http://www.w3.org/2001/XMLSchema" xmlns:xs="http://www.w3.org/2001/XMLSchema" xmlns:p="http://schemas.microsoft.com/office/2006/metadata/properties" xmlns:ns2="cf89a19c-6404-4f27-8ec6-28293b43ed1e" xmlns:ns3="180f8fb0-234c-43ba-9c16-a96706886ac5" targetNamespace="http://schemas.microsoft.com/office/2006/metadata/properties" ma:root="true" ma:fieldsID="800cec7139c23a7ba5ebd2a00085573f" ns2:_="" ns3:_="">
    <xsd:import namespace="cf89a19c-6404-4f27-8ec6-28293b43ed1e"/>
    <xsd:import namespace="180f8fb0-234c-43ba-9c16-a9670688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9a19c-6404-4f27-8ec6-28293b43e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f8fb0-234c-43ba-9c16-a9670688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70612-6295-413B-AC43-5FF788C46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BB979F-0019-408C-9DAF-F3BBC10EB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F78E2-5894-4449-A93D-DDABA35FC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9a19c-6404-4f27-8ec6-28293b43ed1e"/>
    <ds:schemaRef ds:uri="180f8fb0-234c-43ba-9c16-a9670688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B3F01B-35C1-449D-A1E1-F79105B0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Call report_Inst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INFORMATION</vt:lpstr>
    </vt:vector>
  </TitlesOfParts>
  <Company>Dell Computer Corporation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INFORMATION</dc:title>
  <dc:creator>Dell Computer Corporation</dc:creator>
  <cp:lastModifiedBy>Admin</cp:lastModifiedBy>
  <cp:revision>1</cp:revision>
  <cp:lastPrinted>2005-05-16T14:11:00Z</cp:lastPrinted>
  <dcterms:created xsi:type="dcterms:W3CDTF">2023-02-14T15:21:00Z</dcterms:created>
  <dcterms:modified xsi:type="dcterms:W3CDTF">2023-02-14T15:21:00Z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0x01010045B22CDE12F9134B90D650FE5A0C884E</vt:lpwstr>
  </property>
</Properties>
</file>